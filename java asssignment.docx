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sz w:val="22"/>
          <w:szCs w:val="20"/>
        </w:rPr>
      </w:sdtEnd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DF304B" w:rsidRDefault="009D63A7">
              <w:pPr>
                <w:pStyle w:val="Publishwithline"/>
              </w:pPr>
              <w:r w:rsidRPr="00232A1F">
                <w:rPr>
                  <w:rStyle w:val="PlaceholderText"/>
                </w:rPr>
                <w:t>[Enter Post Title Here]</w:t>
              </w:r>
            </w:p>
          </w:sdtContent>
        </w:sdt>
        <w:p w:rsidR="00DF304B" w:rsidRDefault="00DF304B">
          <w:pPr>
            <w:pStyle w:val="underline"/>
          </w:pPr>
        </w:p>
        <w:p w:rsidR="00A915FA" w:rsidRDefault="00A915FA" w:rsidP="00A915FA">
          <w:pPr>
            <w:pStyle w:val="PadderBetweenControlandBody"/>
          </w:pPr>
        </w:p>
        <w:p w:rsidR="00A915FA" w:rsidRDefault="00A915FA" w:rsidP="00A915FA"/>
      </w:sdtContent>
    </w:sdt>
    <w:p w:rsidR="00747ABB" w:rsidRPr="00A915FA" w:rsidRDefault="00A915FA" w:rsidP="00A915FA">
      <w:pPr>
        <w:pStyle w:val="ListParagraph"/>
        <w:numPr>
          <w:ilvl w:val="0"/>
          <w:numId w:val="1"/>
        </w:numPr>
      </w:pPr>
      <w:proofErr w:type="spellStart"/>
      <w:r w:rsidRPr="00A915FA">
        <w:rPr>
          <w:sz w:val="36"/>
          <w:szCs w:val="36"/>
        </w:rPr>
        <w:t>Wap</w:t>
      </w:r>
      <w:proofErr w:type="spellEnd"/>
      <w:r w:rsidRPr="00A915FA">
        <w:rPr>
          <w:sz w:val="36"/>
          <w:szCs w:val="36"/>
        </w:rPr>
        <w:t xml:space="preserve"> to insert an </w:t>
      </w:r>
      <w:proofErr w:type="spellStart"/>
      <w:r w:rsidRPr="00A915FA">
        <w:rPr>
          <w:sz w:val="36"/>
          <w:szCs w:val="36"/>
        </w:rPr>
        <w:t>elen</w:t>
      </w:r>
      <w:proofErr w:type="spellEnd"/>
      <w:r w:rsidRPr="00A915FA">
        <w:rPr>
          <w:sz w:val="36"/>
          <w:szCs w:val="36"/>
        </w:rPr>
        <w:t>=</w:t>
      </w:r>
      <w:proofErr w:type="spellStart"/>
      <w:r w:rsidRPr="00A915FA">
        <w:rPr>
          <w:sz w:val="36"/>
          <w:szCs w:val="36"/>
        </w:rPr>
        <w:t>ment</w:t>
      </w:r>
      <w:proofErr w:type="spellEnd"/>
      <w:r w:rsidRPr="00A915FA">
        <w:rPr>
          <w:sz w:val="36"/>
          <w:szCs w:val="36"/>
        </w:rPr>
        <w:t xml:space="preserve"> into an array:</w:t>
      </w:r>
    </w:p>
    <w:p w:rsidR="009D63A7" w:rsidRDefault="009D63A7" w:rsidP="009D63A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9D63A7" w:rsidRDefault="009D63A7" w:rsidP="009D63A7">
      <w:proofErr w:type="gramStart"/>
      <w:r>
        <w:t>public</w:t>
      </w:r>
      <w:proofErr w:type="gramEnd"/>
      <w:r>
        <w:t xml:space="preserve"> class Exercise9 {</w:t>
      </w:r>
    </w:p>
    <w:p w:rsidR="009D63A7" w:rsidRDefault="009D63A7" w:rsidP="009D63A7">
      <w:r>
        <w:t xml:space="preserve"> </w:t>
      </w:r>
    </w:p>
    <w:p w:rsidR="009D63A7" w:rsidRDefault="009D63A7" w:rsidP="009D63A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63A7" w:rsidRDefault="009D63A7" w:rsidP="009D63A7"/>
    <w:p w:rsidR="009D63A7" w:rsidRDefault="009D63A7" w:rsidP="009D63A7">
      <w:r>
        <w:t xml:space="preserve">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my_array</w:t>
      </w:r>
      <w:proofErr w:type="spellEnd"/>
      <w:r>
        <w:t xml:space="preserve"> = {25, 14, 56, 15, 36, 56, 77, 18, 29, 49};</w:t>
      </w:r>
    </w:p>
    <w:p w:rsidR="009D63A7" w:rsidRDefault="009D63A7" w:rsidP="009D63A7"/>
    <w:p w:rsidR="009D63A7" w:rsidRDefault="009D63A7" w:rsidP="009D63A7"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Index_position</w:t>
      </w:r>
      <w:proofErr w:type="spellEnd"/>
      <w:r>
        <w:t xml:space="preserve"> = 2;</w:t>
      </w:r>
    </w:p>
    <w:p w:rsidR="009D63A7" w:rsidRDefault="009D63A7" w:rsidP="009D63A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newValue</w:t>
      </w:r>
      <w:proofErr w:type="spellEnd"/>
      <w:r>
        <w:t xml:space="preserve">    = 5;</w:t>
      </w:r>
    </w:p>
    <w:p w:rsidR="009D63A7" w:rsidRDefault="009D63A7" w:rsidP="009D63A7"/>
    <w:p w:rsidR="009D63A7" w:rsidRDefault="009D63A7" w:rsidP="009D63A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 : "+</w:t>
      </w:r>
      <w:proofErr w:type="spellStart"/>
      <w:r>
        <w:t>Arrays.toString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));     </w:t>
      </w:r>
    </w:p>
    <w:p w:rsidR="009D63A7" w:rsidRDefault="009D63A7" w:rsidP="009D63A7">
      <w:r>
        <w:t xml:space="preserve">   </w:t>
      </w:r>
    </w:p>
    <w:p w:rsidR="009D63A7" w:rsidRDefault="009D63A7" w:rsidP="009D63A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=my_array.length-1;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Index_position</w:t>
      </w:r>
      <w:proofErr w:type="spellEnd"/>
      <w:r>
        <w:t xml:space="preserve">; </w:t>
      </w:r>
      <w:proofErr w:type="spellStart"/>
      <w:r>
        <w:t>i</w:t>
      </w:r>
      <w:proofErr w:type="spellEnd"/>
      <w:r>
        <w:t>--){</w:t>
      </w:r>
    </w:p>
    <w:p w:rsidR="009D63A7" w:rsidRDefault="009D63A7" w:rsidP="009D63A7">
      <w:r>
        <w:t xml:space="preserve">   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i-1];</w:t>
      </w:r>
    </w:p>
    <w:p w:rsidR="009D63A7" w:rsidRDefault="009D63A7" w:rsidP="009D63A7">
      <w:r>
        <w:t xml:space="preserve">   }</w:t>
      </w:r>
    </w:p>
    <w:p w:rsidR="009D63A7" w:rsidRDefault="009D63A7" w:rsidP="009D63A7">
      <w:r>
        <w:t xml:space="preserve">  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Index_position</w:t>
      </w:r>
      <w:proofErr w:type="spellEnd"/>
      <w:r>
        <w:t xml:space="preserve">] = </w:t>
      </w:r>
      <w:proofErr w:type="spellStart"/>
      <w:r>
        <w:t>newValue</w:t>
      </w:r>
      <w:proofErr w:type="spellEnd"/>
      <w:r>
        <w:t>;</w:t>
      </w:r>
    </w:p>
    <w:p w:rsidR="009D63A7" w:rsidRDefault="009D63A7" w:rsidP="009D63A7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Array: "+</w:t>
      </w:r>
      <w:proofErr w:type="spellStart"/>
      <w:r>
        <w:t>Arrays.toString</w:t>
      </w:r>
      <w:proofErr w:type="spellEnd"/>
      <w:r>
        <w:t>(</w:t>
      </w:r>
      <w:proofErr w:type="spellStart"/>
      <w:r>
        <w:t>my_array</w:t>
      </w:r>
      <w:proofErr w:type="spellEnd"/>
      <w:r>
        <w:t>));</w:t>
      </w:r>
    </w:p>
    <w:p w:rsidR="009D63A7" w:rsidRDefault="009D63A7" w:rsidP="009D63A7">
      <w:r>
        <w:t xml:space="preserve"> }</w:t>
      </w:r>
    </w:p>
    <w:p w:rsidR="00DF304B" w:rsidRDefault="009D63A7" w:rsidP="009D63A7">
      <w:r>
        <w:t xml:space="preserve"> }</w:t>
      </w:r>
    </w:p>
    <w:p w:rsidR="009D63A7" w:rsidRDefault="009D63A7" w:rsidP="009D63A7">
      <w:proofErr w:type="gramStart"/>
      <w:r>
        <w:t>Output :</w:t>
      </w:r>
      <w:proofErr w:type="gramEnd"/>
    </w:p>
    <w:p w:rsidR="009D63A7" w:rsidRDefault="009D63A7" w:rsidP="009D63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78pt">
            <v:imagedata r:id="rId6" o:title="Screenshot (27)"/>
          </v:shape>
        </w:pict>
      </w:r>
    </w:p>
    <w:p w:rsidR="009D63A7" w:rsidRDefault="009D63A7" w:rsidP="009D63A7"/>
    <w:p w:rsidR="009D63A7" w:rsidRDefault="009D63A7" w:rsidP="009D63A7"/>
    <w:p w:rsidR="009D63A7" w:rsidRPr="00A915FA" w:rsidRDefault="00A915FA" w:rsidP="00A915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2.wap</w:t>
      </w:r>
      <w:proofErr w:type="gramEnd"/>
      <w:r>
        <w:rPr>
          <w:sz w:val="36"/>
          <w:szCs w:val="36"/>
        </w:rPr>
        <w:t xml:space="preserve"> to sort a numeric array and a string array:</w:t>
      </w:r>
    </w:p>
    <w:p w:rsidR="009D63A7" w:rsidRDefault="009D63A7" w:rsidP="009D63A7"/>
    <w:p w:rsidR="009D63A7" w:rsidRDefault="009D63A7" w:rsidP="009D63A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9D63A7" w:rsidRDefault="009D63A7" w:rsidP="009D63A7">
      <w:proofErr w:type="gramStart"/>
      <w:r>
        <w:t>public</w:t>
      </w:r>
      <w:proofErr w:type="gramEnd"/>
      <w:r>
        <w:t xml:space="preserve"> class Main {</w:t>
      </w:r>
    </w:p>
    <w:p w:rsidR="009D63A7" w:rsidRDefault="009D63A7" w:rsidP="009D63A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 </w:t>
      </w:r>
    </w:p>
    <w:p w:rsidR="009D63A7" w:rsidRDefault="009D63A7" w:rsidP="009D63A7">
      <w:r>
        <w:t xml:space="preserve">    </w:t>
      </w:r>
    </w:p>
    <w:p w:rsidR="009D63A7" w:rsidRDefault="009D63A7" w:rsidP="009D63A7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my_array1 = {</w:t>
      </w:r>
    </w:p>
    <w:p w:rsidR="009D63A7" w:rsidRDefault="009D63A7" w:rsidP="009D63A7">
      <w:r>
        <w:t xml:space="preserve">            67</w:t>
      </w:r>
      <w:proofErr w:type="gramStart"/>
      <w:r>
        <w:t>,56,45,67</w:t>
      </w:r>
      <w:proofErr w:type="gramEnd"/>
      <w:r>
        <w:t>};</w:t>
      </w:r>
    </w:p>
    <w:p w:rsidR="009D63A7" w:rsidRDefault="009D63A7" w:rsidP="009D63A7">
      <w:r>
        <w:t xml:space="preserve">    </w:t>
      </w:r>
      <w:proofErr w:type="gramStart"/>
      <w:r>
        <w:t>String[</w:t>
      </w:r>
      <w:proofErr w:type="gramEnd"/>
      <w:r>
        <w:t>] my_array2 = {</w:t>
      </w:r>
    </w:p>
    <w:p w:rsidR="009D63A7" w:rsidRDefault="009D63A7" w:rsidP="009D63A7">
      <w:r>
        <w:t xml:space="preserve">            "Java",</w:t>
      </w:r>
    </w:p>
    <w:p w:rsidR="009D63A7" w:rsidRDefault="009D63A7" w:rsidP="009D63A7">
      <w:r>
        <w:tab/>
      </w:r>
      <w:r>
        <w:tab/>
      </w:r>
      <w:r>
        <w:tab/>
      </w:r>
    </w:p>
    <w:p w:rsidR="009D63A7" w:rsidRDefault="009D63A7" w:rsidP="009D63A7">
      <w:r>
        <w:t xml:space="preserve">            "Python",</w:t>
      </w:r>
    </w:p>
    <w:p w:rsidR="009D63A7" w:rsidRDefault="009D63A7" w:rsidP="009D63A7">
      <w:r>
        <w:t xml:space="preserve">            "PHP",</w:t>
      </w:r>
    </w:p>
    <w:p w:rsidR="009D63A7" w:rsidRDefault="009D63A7" w:rsidP="009D63A7">
      <w:r>
        <w:t xml:space="preserve">            "C#",</w:t>
      </w:r>
    </w:p>
    <w:p w:rsidR="009D63A7" w:rsidRDefault="009D63A7" w:rsidP="009D63A7">
      <w:r>
        <w:t xml:space="preserve">            "C Programming",</w:t>
      </w:r>
    </w:p>
    <w:p w:rsidR="009D63A7" w:rsidRDefault="009D63A7" w:rsidP="009D63A7">
      <w:r>
        <w:t xml:space="preserve">            "C++"</w:t>
      </w:r>
    </w:p>
    <w:p w:rsidR="009D63A7" w:rsidRDefault="009D63A7" w:rsidP="009D63A7">
      <w:r>
        <w:t xml:space="preserve">        };        </w:t>
      </w:r>
    </w:p>
    <w:p w:rsidR="009D63A7" w:rsidRDefault="009D63A7" w:rsidP="009D63A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numeric array : "+</w:t>
      </w:r>
      <w:proofErr w:type="spellStart"/>
      <w:r>
        <w:t>Arrays.toString</w:t>
      </w:r>
      <w:proofErr w:type="spellEnd"/>
      <w:r>
        <w:t>(my_array1));</w:t>
      </w:r>
    </w:p>
    <w:p w:rsidR="009D63A7" w:rsidRDefault="009D63A7" w:rsidP="009D63A7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my_array1);</w:t>
      </w:r>
    </w:p>
    <w:p w:rsidR="009D63A7" w:rsidRDefault="009D63A7" w:rsidP="009D63A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numeric array : "+</w:t>
      </w:r>
      <w:proofErr w:type="spellStart"/>
      <w:r>
        <w:t>Arrays.toString</w:t>
      </w:r>
      <w:proofErr w:type="spellEnd"/>
      <w:r>
        <w:t>(my_array1));</w:t>
      </w:r>
    </w:p>
    <w:p w:rsidR="009D63A7" w:rsidRDefault="009D63A7" w:rsidP="009D63A7">
      <w:r>
        <w:t xml:space="preserve">    </w:t>
      </w:r>
    </w:p>
    <w:p w:rsidR="009D63A7" w:rsidRDefault="009D63A7" w:rsidP="009D63A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string array : "+</w:t>
      </w:r>
      <w:proofErr w:type="spellStart"/>
      <w:r>
        <w:t>Arrays.toString</w:t>
      </w:r>
      <w:proofErr w:type="spellEnd"/>
      <w:r>
        <w:t>(my_array2));</w:t>
      </w:r>
    </w:p>
    <w:p w:rsidR="009D63A7" w:rsidRDefault="009D63A7" w:rsidP="009D63A7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my_array2);</w:t>
      </w:r>
    </w:p>
    <w:p w:rsidR="009D63A7" w:rsidRDefault="009D63A7" w:rsidP="009D63A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string array : "+</w:t>
      </w:r>
      <w:proofErr w:type="spellStart"/>
      <w:r>
        <w:t>Arrays.toString</w:t>
      </w:r>
      <w:proofErr w:type="spellEnd"/>
      <w:r>
        <w:t>(my_array2));</w:t>
      </w:r>
    </w:p>
    <w:p w:rsidR="009D63A7" w:rsidRDefault="009D63A7" w:rsidP="009D63A7">
      <w:r>
        <w:t xml:space="preserve">    }</w:t>
      </w:r>
    </w:p>
    <w:p w:rsidR="009D63A7" w:rsidRDefault="009D63A7" w:rsidP="009D63A7">
      <w:r>
        <w:lastRenderedPageBreak/>
        <w:t>}</w:t>
      </w:r>
    </w:p>
    <w:p w:rsidR="009D63A7" w:rsidRDefault="009D63A7" w:rsidP="009D63A7"/>
    <w:p w:rsidR="009D63A7" w:rsidRDefault="009D63A7" w:rsidP="009D63A7"/>
    <w:p w:rsidR="009D63A7" w:rsidRDefault="00747ABB" w:rsidP="009D63A7">
      <w:r>
        <w:t>Output:</w:t>
      </w:r>
    </w:p>
    <w:p w:rsidR="00747ABB" w:rsidRDefault="00747ABB" w:rsidP="009D63A7"/>
    <w:p w:rsidR="00747ABB" w:rsidRDefault="00747ABB" w:rsidP="009D63A7">
      <w:r>
        <w:pict>
          <v:shape id="_x0000_i1026" type="#_x0000_t75" style="width:466.8pt;height:205.2pt">
            <v:imagedata r:id="rId7" o:title="Screenshot (29)"/>
          </v:shape>
        </w:pict>
      </w:r>
    </w:p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A915FA" w:rsidP="009D63A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3.wap</w:t>
      </w:r>
      <w:proofErr w:type="gramEnd"/>
      <w:r>
        <w:rPr>
          <w:sz w:val="36"/>
          <w:szCs w:val="36"/>
        </w:rPr>
        <w:t xml:space="preserve"> to reverse an array of integer value:</w:t>
      </w:r>
    </w:p>
    <w:p w:rsidR="00A915FA" w:rsidRDefault="00A915FA" w:rsidP="00747ABB">
      <w:pPr>
        <w:rPr>
          <w:sz w:val="36"/>
          <w:szCs w:val="36"/>
        </w:rPr>
      </w:pPr>
    </w:p>
    <w:p w:rsidR="00747ABB" w:rsidRDefault="00747ABB" w:rsidP="00747AB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747ABB" w:rsidRDefault="00747ABB" w:rsidP="00747ABB">
      <w:proofErr w:type="gramStart"/>
      <w:r>
        <w:t>public</w:t>
      </w:r>
      <w:proofErr w:type="gramEnd"/>
      <w:r>
        <w:t xml:space="preserve"> class Main {</w:t>
      </w:r>
    </w:p>
    <w:p w:rsidR="00747ABB" w:rsidRDefault="00747ABB" w:rsidP="00747A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 </w:t>
      </w:r>
    </w:p>
    <w:p w:rsidR="00747ABB" w:rsidRDefault="00747ABB" w:rsidP="00747ABB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my_array1 = {</w:t>
      </w:r>
    </w:p>
    <w:p w:rsidR="00747ABB" w:rsidRDefault="00747ABB" w:rsidP="00747ABB">
      <w:r>
        <w:t xml:space="preserve">            9</w:t>
      </w:r>
      <w:proofErr w:type="gramStart"/>
      <w:r>
        <w:t>,8,7,6,5,4,3,2</w:t>
      </w:r>
      <w:proofErr w:type="gramEnd"/>
      <w:r>
        <w:t>};</w:t>
      </w:r>
    </w:p>
    <w:p w:rsidR="00747ABB" w:rsidRDefault="00747ABB" w:rsidP="00747ABB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 : "+</w:t>
      </w:r>
      <w:proofErr w:type="spellStart"/>
      <w:r>
        <w:t>Arrays.toString</w:t>
      </w:r>
      <w:proofErr w:type="spellEnd"/>
      <w:r>
        <w:t xml:space="preserve">(my_array1));  </w:t>
      </w:r>
    </w:p>
    <w:p w:rsidR="00747ABB" w:rsidRDefault="00747ABB" w:rsidP="00747ABB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my_array1.length / 2; </w:t>
      </w:r>
      <w:proofErr w:type="spellStart"/>
      <w:r>
        <w:t>i</w:t>
      </w:r>
      <w:proofErr w:type="spellEnd"/>
      <w:r>
        <w:t>++)</w:t>
      </w:r>
    </w:p>
    <w:p w:rsidR="00747ABB" w:rsidRDefault="00747ABB" w:rsidP="00747ABB">
      <w:r>
        <w:t xml:space="preserve">  {</w:t>
      </w:r>
    </w:p>
    <w:p w:rsidR="00747ABB" w:rsidRDefault="00747ABB" w:rsidP="00747A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my_array1[</w:t>
      </w:r>
      <w:proofErr w:type="spellStart"/>
      <w:r>
        <w:t>i</w:t>
      </w:r>
      <w:proofErr w:type="spellEnd"/>
      <w:r>
        <w:t>];</w:t>
      </w:r>
    </w:p>
    <w:p w:rsidR="00747ABB" w:rsidRDefault="00747ABB" w:rsidP="00747ABB">
      <w:r>
        <w:t xml:space="preserve">    my_</w:t>
      </w:r>
      <w:proofErr w:type="gramStart"/>
      <w:r>
        <w:t>array1[</w:t>
      </w:r>
      <w:proofErr w:type="spellStart"/>
      <w:proofErr w:type="gramEnd"/>
      <w:r>
        <w:t>i</w:t>
      </w:r>
      <w:proofErr w:type="spellEnd"/>
      <w:r>
        <w:t xml:space="preserve">] = my_array1[my_array1.length - </w:t>
      </w:r>
      <w:proofErr w:type="spellStart"/>
      <w:r>
        <w:t>i</w:t>
      </w:r>
      <w:proofErr w:type="spellEnd"/>
      <w:r>
        <w:t xml:space="preserve"> - 1];</w:t>
      </w:r>
    </w:p>
    <w:p w:rsidR="00747ABB" w:rsidRDefault="00747ABB" w:rsidP="00747ABB">
      <w:r>
        <w:t xml:space="preserve">    my_</w:t>
      </w:r>
      <w:proofErr w:type="gramStart"/>
      <w:r>
        <w:t>array1[</w:t>
      </w:r>
      <w:proofErr w:type="gramEnd"/>
      <w:r>
        <w:t xml:space="preserve">my_array1.length - </w:t>
      </w:r>
      <w:proofErr w:type="spellStart"/>
      <w:r>
        <w:t>i</w:t>
      </w:r>
      <w:proofErr w:type="spellEnd"/>
      <w:r>
        <w:t xml:space="preserve"> - 1] = temp;</w:t>
      </w:r>
    </w:p>
    <w:p w:rsidR="00747ABB" w:rsidRDefault="00747ABB" w:rsidP="00747ABB">
      <w:r>
        <w:t xml:space="preserve">  }</w:t>
      </w:r>
    </w:p>
    <w:p w:rsidR="00747ABB" w:rsidRDefault="00747ABB" w:rsidP="00747AB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array : "+</w:t>
      </w:r>
      <w:proofErr w:type="spellStart"/>
      <w:r>
        <w:t>Arrays.toString</w:t>
      </w:r>
      <w:proofErr w:type="spellEnd"/>
      <w:r>
        <w:t>(my_array1));</w:t>
      </w:r>
    </w:p>
    <w:p w:rsidR="00747ABB" w:rsidRDefault="00747ABB" w:rsidP="00747ABB">
      <w:r>
        <w:t xml:space="preserve"> }</w:t>
      </w:r>
    </w:p>
    <w:p w:rsidR="00747ABB" w:rsidRDefault="00747ABB" w:rsidP="00747ABB">
      <w:r>
        <w:t>}</w:t>
      </w:r>
    </w:p>
    <w:p w:rsidR="00747ABB" w:rsidRDefault="00747ABB" w:rsidP="00747ABB"/>
    <w:p w:rsidR="00747ABB" w:rsidRDefault="00747ABB" w:rsidP="00747ABB">
      <w:r>
        <w:t>Output:</w:t>
      </w:r>
    </w:p>
    <w:p w:rsidR="00747ABB" w:rsidRDefault="00747ABB" w:rsidP="00747ABB">
      <w:r>
        <w:pict>
          <v:shape id="_x0000_i1027" type="#_x0000_t75" style="width:468pt;height:123.6pt">
            <v:imagedata r:id="rId8" o:title="Screenshot (31)"/>
          </v:shape>
        </w:pict>
      </w:r>
    </w:p>
    <w:p w:rsidR="00747ABB" w:rsidRDefault="00747ABB" w:rsidP="009D63A7"/>
    <w:p w:rsidR="00747ABB" w:rsidRDefault="00747ABB" w:rsidP="009D63A7"/>
    <w:p w:rsidR="00747ABB" w:rsidRPr="00A915FA" w:rsidRDefault="00A915FA" w:rsidP="009D63A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find the common element between two array of integer:</w:t>
      </w:r>
      <w:bookmarkStart w:id="0" w:name="_GoBack"/>
      <w:bookmarkEnd w:id="0"/>
    </w:p>
    <w:p w:rsidR="00747ABB" w:rsidRDefault="00747ABB" w:rsidP="009D63A7"/>
    <w:p w:rsidR="00747ABB" w:rsidRDefault="00747ABB" w:rsidP="009D63A7"/>
    <w:p w:rsidR="00747ABB" w:rsidRDefault="00747ABB" w:rsidP="00747AB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747ABB" w:rsidRDefault="00747ABB" w:rsidP="00747ABB">
      <w:proofErr w:type="gramStart"/>
      <w:r>
        <w:t>public</w:t>
      </w:r>
      <w:proofErr w:type="gramEnd"/>
      <w:r>
        <w:t xml:space="preserve"> class Main {</w:t>
      </w:r>
    </w:p>
    <w:p w:rsidR="00747ABB" w:rsidRDefault="00747ABB" w:rsidP="00747A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47ABB" w:rsidRDefault="00747ABB" w:rsidP="00747ABB">
      <w:r>
        <w:t xml:space="preserve">    {</w:t>
      </w:r>
    </w:p>
    <w:p w:rsidR="00747ABB" w:rsidRDefault="00747ABB" w:rsidP="00747ABB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array1 = {45,56,34,6};</w:t>
      </w:r>
    </w:p>
    <w:p w:rsidR="00747ABB" w:rsidRDefault="00747ABB" w:rsidP="00747ABB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array2 = {1, 0, 6, 15, 6, 4, 7, 0};</w:t>
      </w:r>
    </w:p>
    <w:p w:rsidR="00747ABB" w:rsidRDefault="00747ABB" w:rsidP="00747ABB">
      <w:r>
        <w:t xml:space="preserve"> </w:t>
      </w:r>
    </w:p>
    <w:p w:rsidR="00747ABB" w:rsidRDefault="00747ABB" w:rsidP="00747ABB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"Array1 : "+</w:t>
      </w:r>
      <w:proofErr w:type="spellStart"/>
      <w:r>
        <w:t>Arrays.toString</w:t>
      </w:r>
      <w:proofErr w:type="spellEnd"/>
      <w:r>
        <w:t>(array1));</w:t>
      </w:r>
    </w:p>
    <w:p w:rsidR="00747ABB" w:rsidRDefault="00747ABB" w:rsidP="00747ABB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"Array2 : "+</w:t>
      </w:r>
      <w:proofErr w:type="spellStart"/>
      <w:r>
        <w:t>Arrays.toString</w:t>
      </w:r>
      <w:proofErr w:type="spellEnd"/>
      <w:r>
        <w:t>(array2));</w:t>
      </w:r>
    </w:p>
    <w:p w:rsidR="00747ABB" w:rsidRDefault="00747ABB" w:rsidP="00747ABB">
      <w:r>
        <w:t xml:space="preserve"> </w:t>
      </w:r>
    </w:p>
    <w:p w:rsidR="00747ABB" w:rsidRDefault="00747ABB" w:rsidP="00747ABB">
      <w:r>
        <w:t xml:space="preserve">      </w:t>
      </w:r>
    </w:p>
    <w:p w:rsidR="00747ABB" w:rsidRDefault="00747ABB" w:rsidP="00747AB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array1.length; </w:t>
      </w:r>
      <w:proofErr w:type="spellStart"/>
      <w:r>
        <w:t>i</w:t>
      </w:r>
      <w:proofErr w:type="spellEnd"/>
      <w:r>
        <w:t>++)</w:t>
      </w:r>
    </w:p>
    <w:p w:rsidR="00747ABB" w:rsidRDefault="00747ABB" w:rsidP="00747ABB">
      <w:r>
        <w:t xml:space="preserve">        {</w:t>
      </w:r>
    </w:p>
    <w:p w:rsidR="00747ABB" w:rsidRDefault="00747ABB" w:rsidP="00747AB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array2.length; j++)</w:t>
      </w:r>
    </w:p>
    <w:p w:rsidR="00747ABB" w:rsidRDefault="00747ABB" w:rsidP="00747ABB">
      <w:r>
        <w:t xml:space="preserve">            {</w:t>
      </w:r>
    </w:p>
    <w:p w:rsidR="00747ABB" w:rsidRDefault="00747ABB" w:rsidP="00747ABB">
      <w:r>
        <w:t xml:space="preserve">                </w:t>
      </w:r>
      <w:proofErr w:type="gramStart"/>
      <w:r>
        <w:t>if(</w:t>
      </w:r>
      <w:proofErr w:type="gramEnd"/>
      <w:r>
        <w:t>array1[</w:t>
      </w:r>
      <w:proofErr w:type="spellStart"/>
      <w:r>
        <w:t>i</w:t>
      </w:r>
      <w:proofErr w:type="spellEnd"/>
      <w:r>
        <w:t>] == (array2[j]))</w:t>
      </w:r>
    </w:p>
    <w:p w:rsidR="00747ABB" w:rsidRDefault="00747ABB" w:rsidP="00747ABB">
      <w:r>
        <w:t xml:space="preserve">                {</w:t>
      </w:r>
    </w:p>
    <w:p w:rsidR="00747ABB" w:rsidRDefault="00747ABB" w:rsidP="00747ABB">
      <w:r>
        <w:t xml:space="preserve">                 </w:t>
      </w:r>
    </w:p>
    <w:p w:rsidR="00747ABB" w:rsidRDefault="00747ABB" w:rsidP="00747ABB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"Common element is : "+(array1[</w:t>
      </w:r>
      <w:proofErr w:type="spellStart"/>
      <w:r>
        <w:t>i</w:t>
      </w:r>
      <w:proofErr w:type="spellEnd"/>
      <w:r>
        <w:t>]));</w:t>
      </w:r>
    </w:p>
    <w:p w:rsidR="00747ABB" w:rsidRDefault="00747ABB" w:rsidP="00747ABB">
      <w:r>
        <w:t xml:space="preserve">                 }</w:t>
      </w:r>
    </w:p>
    <w:p w:rsidR="00747ABB" w:rsidRDefault="00747ABB" w:rsidP="00747ABB">
      <w:r>
        <w:t xml:space="preserve">            }</w:t>
      </w:r>
    </w:p>
    <w:p w:rsidR="00747ABB" w:rsidRDefault="00747ABB" w:rsidP="00747ABB">
      <w:r>
        <w:t xml:space="preserve">        }</w:t>
      </w:r>
    </w:p>
    <w:p w:rsidR="00747ABB" w:rsidRDefault="00747ABB" w:rsidP="00747ABB">
      <w:r>
        <w:lastRenderedPageBreak/>
        <w:t xml:space="preserve"> </w:t>
      </w:r>
    </w:p>
    <w:p w:rsidR="00747ABB" w:rsidRDefault="00747ABB" w:rsidP="00747ABB">
      <w:r>
        <w:t xml:space="preserve">    }</w:t>
      </w:r>
    </w:p>
    <w:p w:rsidR="00747ABB" w:rsidRDefault="00747ABB" w:rsidP="00747ABB">
      <w:r>
        <w:t>}</w:t>
      </w:r>
    </w:p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>
      <w:r>
        <w:t>Output:</w:t>
      </w:r>
    </w:p>
    <w:p w:rsidR="00747ABB" w:rsidRDefault="00747ABB" w:rsidP="009D63A7">
      <w:r>
        <w:pict>
          <v:shape id="_x0000_i1028" type="#_x0000_t75" style="width:468pt;height:202.2pt">
            <v:imagedata r:id="rId9" o:title="Screenshot (33)"/>
          </v:shape>
        </w:pict>
      </w:r>
    </w:p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747ABB" w:rsidRDefault="00747ABB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p w:rsidR="009D63A7" w:rsidRDefault="009D63A7" w:rsidP="009D63A7"/>
    <w:sectPr w:rsidR="009D63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35D0"/>
    <w:multiLevelType w:val="hybridMultilevel"/>
    <w:tmpl w:val="EDFC60E8"/>
    <w:lvl w:ilvl="0" w:tplc="1EF0620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D63A7"/>
    <w:rsid w:val="00291AAC"/>
    <w:rsid w:val="00747ABB"/>
    <w:rsid w:val="009D63A7"/>
    <w:rsid w:val="00A915FA"/>
    <w:rsid w:val="00D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FABEE4-D2FC-434A-96F5-7CE8F00B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token">
    <w:name w:val="token"/>
    <w:basedOn w:val="DefaultParagraphFont"/>
    <w:rsid w:val="009D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D961-8E15-4735-87F9-B83942723354}"/>
      </w:docPartPr>
      <w:docPartBody>
        <w:p w:rsidR="00000000" w:rsidRDefault="00C1533B">
          <w:r w:rsidRPr="00232A1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3B"/>
    <w:rsid w:val="007B6E97"/>
    <w:rsid w:val="00C1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3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38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2020-04-25T07:03:00Z</dcterms:created>
  <dcterms:modified xsi:type="dcterms:W3CDTF">2020-04-25T07:41:00Z</dcterms:modified>
</cp:coreProperties>
</file>